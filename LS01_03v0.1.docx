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10FD" w14:textId="612805B8" w:rsidR="005A59A2" w:rsidRDefault="005A59A2" w:rsidP="005A59A2">
      <w:pPr>
        <w:pStyle w:val="Aufgabentext"/>
      </w:pPr>
    </w:p>
    <w:p w14:paraId="577055A9" w14:textId="23A5C54B" w:rsidR="00B77F8D" w:rsidRDefault="00B77F8D" w:rsidP="005A59A2">
      <w:pPr>
        <w:pStyle w:val="Aufgabentext"/>
      </w:pPr>
    </w:p>
    <w:p w14:paraId="47CAFE55" w14:textId="77862B8A" w:rsidR="00B77F8D" w:rsidRDefault="005A29AE" w:rsidP="00B77F8D">
      <w:pPr>
        <w:pStyle w:val="Aufgabentext"/>
        <w:ind w:left="705" w:hanging="705"/>
      </w:pPr>
      <w:r>
        <w:t>Max:</w:t>
      </w:r>
      <w:r w:rsidR="0687B1E2">
        <w:t xml:space="preserve"> </w:t>
      </w:r>
      <w:r>
        <w:tab/>
      </w:r>
      <w:r w:rsidR="003969BC">
        <w:t>Jetzt</w:t>
      </w:r>
      <w:r w:rsidR="5603CA96">
        <w:t>,</w:t>
      </w:r>
      <w:r w:rsidR="003969BC">
        <w:t xml:space="preserve"> wo klar ist was </w:t>
      </w:r>
      <w:proofErr w:type="spellStart"/>
      <w:r w:rsidR="003969BC">
        <w:t>Git</w:t>
      </w:r>
      <w:proofErr w:type="spellEnd"/>
      <w:r w:rsidR="003969BC">
        <w:t xml:space="preserve"> kann</w:t>
      </w:r>
      <w:r w:rsidR="65064EFE">
        <w:t>,</w:t>
      </w:r>
      <w:r w:rsidR="003969BC">
        <w:t xml:space="preserve"> fangen wir mal an</w:t>
      </w:r>
      <w:r w:rsidR="423535E2">
        <w:t>,</w:t>
      </w:r>
      <w:r w:rsidR="003969BC">
        <w:t xml:space="preserve"> es zu nutzen, damit ab jetzt nichts mehr verloren geht und die Arbeit miteinander einfacher wird.</w:t>
      </w:r>
    </w:p>
    <w:p w14:paraId="768CC02F" w14:textId="1C141D82" w:rsidR="001F1713" w:rsidRDefault="001F1713" w:rsidP="00B77F8D">
      <w:pPr>
        <w:pStyle w:val="Aufgabentext"/>
        <w:ind w:left="705" w:hanging="705"/>
      </w:pPr>
    </w:p>
    <w:p w14:paraId="4ABCB7DA" w14:textId="77777777" w:rsidR="001F1713" w:rsidRDefault="001F1713" w:rsidP="00B77F8D">
      <w:pPr>
        <w:pStyle w:val="Aufgabentext"/>
        <w:ind w:left="705" w:hanging="705"/>
      </w:pPr>
    </w:p>
    <w:p w14:paraId="26FF8EAA" w14:textId="61A09CD2" w:rsidR="001F1713" w:rsidRPr="00550B11" w:rsidRDefault="001F1713" w:rsidP="206BCB6A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 xml:space="preserve">Aufgabe </w:t>
      </w:r>
      <w:r w:rsidR="003969BC" w:rsidRPr="00550B11">
        <w:rPr>
          <w:b/>
        </w:rPr>
        <w:t>3</w:t>
      </w:r>
      <w:r w:rsidR="00023FE6" w:rsidRPr="00550B11">
        <w:rPr>
          <w:b/>
        </w:rPr>
        <w:t xml:space="preserve"> </w:t>
      </w:r>
      <w:r w:rsidR="15C0DC13" w:rsidRPr="00550B11">
        <w:rPr>
          <w:b/>
        </w:rPr>
        <w:t>(</w:t>
      </w:r>
      <w:r w:rsidR="00DA50B2">
        <w:rPr>
          <w:b/>
        </w:rPr>
        <w:t xml:space="preserve">Hausaufgabe: </w:t>
      </w:r>
      <w:r w:rsidR="15C0DC13" w:rsidRPr="00550B11">
        <w:rPr>
          <w:b/>
        </w:rPr>
        <w:t>90 Minuten)</w:t>
      </w:r>
    </w:p>
    <w:p w14:paraId="72113913" w14:textId="19C7899D" w:rsidR="001F1713" w:rsidRDefault="001F1713" w:rsidP="00B77F8D">
      <w:pPr>
        <w:pStyle w:val="Aufgabentext"/>
        <w:ind w:left="705" w:hanging="705"/>
      </w:pPr>
    </w:p>
    <w:p w14:paraId="090A74B6" w14:textId="28CF3117" w:rsidR="001F1713" w:rsidRDefault="003969BC" w:rsidP="00023FE6">
      <w:pPr>
        <w:pStyle w:val="Aufgabentext"/>
      </w:pPr>
      <w:r>
        <w:t xml:space="preserve">Richten Sie </w:t>
      </w:r>
      <w:r w:rsidR="48397221">
        <w:t xml:space="preserve">sich </w:t>
      </w:r>
      <w:r>
        <w:t xml:space="preserve">einen GitHub Account ein und laden Sie </w:t>
      </w:r>
      <w:r w:rsidR="00550B11">
        <w:t xml:space="preserve">von zu Hause </w:t>
      </w:r>
      <w:r>
        <w:t xml:space="preserve">eine selbsterstellte Datei in Ihr GitHub </w:t>
      </w:r>
      <w:r w:rsidR="00550B11">
        <w:t>Repository</w:t>
      </w:r>
      <w:r>
        <w:t xml:space="preserve"> hoch.</w:t>
      </w:r>
      <w:r w:rsidR="0FAC9C63">
        <w:t xml:space="preserve"> </w:t>
      </w:r>
    </w:p>
    <w:p w14:paraId="76CE1D8B" w14:textId="0E515D62" w:rsidR="001F1713" w:rsidRDefault="001F1713" w:rsidP="00023FE6">
      <w:pPr>
        <w:pStyle w:val="Aufgabentext"/>
      </w:pPr>
    </w:p>
    <w:p w14:paraId="7A0872D1" w14:textId="77777777" w:rsidR="00DA50B2" w:rsidRDefault="00DA50B2" w:rsidP="00DA50B2">
      <w:pPr>
        <w:pStyle w:val="Aufgabentext"/>
      </w:pPr>
    </w:p>
    <w:p w14:paraId="3129BEFA" w14:textId="60ED59B3" w:rsidR="00DA50B2" w:rsidRDefault="00DA50B2" w:rsidP="00DA50B2">
      <w:pPr>
        <w:pStyle w:val="Aufgabentext"/>
        <w:ind w:left="705" w:hanging="705"/>
      </w:pPr>
      <w:r>
        <w:t xml:space="preserve">Max: </w:t>
      </w:r>
      <w:r>
        <w:tab/>
        <w:t xml:space="preserve">Und jetzt kommt das richtig tolle: </w:t>
      </w:r>
      <w:r w:rsidR="00F56A83">
        <w:t>Check-Out – Check-In…</w:t>
      </w:r>
      <w:r w:rsidR="00F56A83">
        <w:br/>
      </w:r>
      <w:r>
        <w:t>Egal wo ich bin, k</w:t>
      </w:r>
      <w:r w:rsidR="00F56A83">
        <w:t>ann ich an meiner Datei weiter</w:t>
      </w:r>
      <w:r>
        <w:t>arbeiten.</w:t>
      </w:r>
    </w:p>
    <w:p w14:paraId="29904AD3" w14:textId="77777777" w:rsidR="00DA50B2" w:rsidRDefault="00DA50B2" w:rsidP="00DA50B2">
      <w:pPr>
        <w:pStyle w:val="Aufgabentext"/>
        <w:ind w:left="705" w:hanging="705"/>
      </w:pPr>
    </w:p>
    <w:p w14:paraId="62783FDB" w14:textId="77777777" w:rsidR="00DA50B2" w:rsidRDefault="00DA50B2" w:rsidP="00023FE6">
      <w:pPr>
        <w:pStyle w:val="Aufgabentext"/>
      </w:pPr>
    </w:p>
    <w:p w14:paraId="53AE5BB8" w14:textId="77777777" w:rsidR="00550B11" w:rsidRPr="00550B11" w:rsidRDefault="00550B11" w:rsidP="00550B11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>Aufgabe 4 (30 Minuten)</w:t>
      </w:r>
    </w:p>
    <w:p w14:paraId="4BB9F122" w14:textId="438E9D83" w:rsidR="00550B11" w:rsidRDefault="00550B11" w:rsidP="00023FE6">
      <w:pPr>
        <w:pStyle w:val="Aufgabentext"/>
      </w:pPr>
    </w:p>
    <w:p w14:paraId="513D75BE" w14:textId="16DFF93F" w:rsidR="00550B11" w:rsidRDefault="00550B11" w:rsidP="00023FE6">
      <w:pPr>
        <w:pStyle w:val="Aufgabentext"/>
      </w:pPr>
      <w:r>
        <w:t xml:space="preserve">Checken Sie die </w:t>
      </w:r>
      <w:r w:rsidR="00DA50B2">
        <w:t xml:space="preserve">von Ihnen hochgeladene </w:t>
      </w:r>
      <w:r>
        <w:t>Datei in der Schule wieder aus.</w:t>
      </w:r>
      <w:r w:rsidR="00445EA9">
        <w:t xml:space="preserve"> Fügen Sie etwas hinzu und checken Sie die Aufgabe wieder ein.</w:t>
      </w:r>
    </w:p>
    <w:p w14:paraId="4FB138B7" w14:textId="77777777" w:rsidR="00550B11" w:rsidRDefault="00550B11" w:rsidP="00023FE6">
      <w:pPr>
        <w:pStyle w:val="Aufgabentext"/>
      </w:pPr>
    </w:p>
    <w:p w14:paraId="16F6FB51" w14:textId="34DA0A3B" w:rsidR="001F1713" w:rsidRPr="00DE1263" w:rsidRDefault="0FAC9C63" w:rsidP="00CF565D">
      <w:pPr>
        <w:pStyle w:val="Aufgabentext"/>
        <w:ind w:firstLine="567"/>
      </w:pPr>
      <w:r w:rsidRPr="00DE1263">
        <w:t xml:space="preserve">Achtung: </w:t>
      </w:r>
    </w:p>
    <w:p w14:paraId="06AAC1EB" w14:textId="625BA661" w:rsidR="003969BC" w:rsidRPr="00CF565D" w:rsidRDefault="66535DCB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In der </w:t>
      </w:r>
      <w:r w:rsidRPr="00CF5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Schule </w:t>
      </w:r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arbeiten wir hinter einem Proxy. Daher muss dieser Umstand und die Adresse des </w:t>
      </w:r>
      <w:proofErr w:type="spellStart"/>
      <w:r w:rsidRPr="00CF565D">
        <w:rPr>
          <w:rFonts w:ascii="Times New Roman" w:eastAsia="Times New Roman" w:hAnsi="Times New Roman" w:cs="Times New Roman"/>
          <w:sz w:val="24"/>
          <w:szCs w:val="24"/>
        </w:rPr>
        <w:t>Proxies</w:t>
      </w:r>
      <w:proofErr w:type="spellEnd"/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65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 bekannt gegeben werden. Dazu muss man einmalig in der </w:t>
      </w:r>
      <w:proofErr w:type="spellStart"/>
      <w:r w:rsidRPr="00CF565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 Bash folgende Kommandos eingeben:</w:t>
      </w:r>
    </w:p>
    <w:p w14:paraId="4AEEE83B" w14:textId="37204102" w:rsidR="003969BC" w:rsidRPr="00CF565D" w:rsidRDefault="00BA049D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>http.proxy</w:t>
      </w:r>
      <w:proofErr w:type="spellEnd"/>
      <w:proofErr w:type="gramEnd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7">
        <w:r w:rsidR="66535DCB" w:rsidRPr="00CF56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http://10.151.168.61:8080</w:t>
        </w:r>
        <w:r w:rsidR="003969BC" w:rsidRPr="00CF565D">
          <w:rPr>
            <w:lang w:val="en-US"/>
          </w:rPr>
          <w:br/>
        </w:r>
      </w:hyperlink>
      <w:r w:rsidRPr="00CF565D">
        <w:rPr>
          <w:lang w:val="en-US"/>
        </w:rPr>
        <w:tab/>
      </w:r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>http.proxy</w:t>
      </w:r>
      <w:proofErr w:type="spellEnd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8">
        <w:r w:rsidR="66535DCB" w:rsidRPr="00CF56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https://10.151.168.61:8080</w:t>
        </w:r>
      </w:hyperlink>
    </w:p>
    <w:p w14:paraId="7655065D" w14:textId="256E5D21" w:rsidR="003969BC" w:rsidRPr="00BA049D" w:rsidRDefault="66535DCB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F565D">
        <w:rPr>
          <w:rFonts w:ascii="Times New Roman" w:eastAsia="Times New Roman" w:hAnsi="Times New Roman" w:cs="Times New Roman"/>
          <w:sz w:val="24"/>
          <w:szCs w:val="24"/>
        </w:rPr>
        <w:t>Die Konfiguration wird auf Laufwerk H gespeichert und ist daher nur</w:t>
      </w:r>
      <w:r w:rsidR="73D66FED" w:rsidRPr="00CF5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65D">
        <w:rPr>
          <w:rFonts w:ascii="Times New Roman" w:eastAsia="Times New Roman" w:hAnsi="Times New Roman" w:cs="Times New Roman"/>
          <w:sz w:val="24"/>
          <w:szCs w:val="24"/>
        </w:rPr>
        <w:t>einmalig notwendig.</w:t>
      </w:r>
    </w:p>
    <w:p w14:paraId="5BF4DB6E" w14:textId="68F8BF48" w:rsidR="003969BC" w:rsidRDefault="003969BC" w:rsidP="206BCB6A">
      <w:pPr>
        <w:pStyle w:val="Aufgabentext"/>
        <w:rPr>
          <w:rFonts w:ascii="Times New Roman" w:eastAsia="Times New Roman" w:hAnsi="Times New Roman" w:cs="Times New Roman"/>
          <w:sz w:val="24"/>
          <w:szCs w:val="24"/>
        </w:rPr>
      </w:pPr>
    </w:p>
    <w:p w14:paraId="305CFBBF" w14:textId="7A3291BE" w:rsidR="003969BC" w:rsidRDefault="003969BC" w:rsidP="00023FE6">
      <w:pPr>
        <w:pStyle w:val="Aufgabentext"/>
      </w:pPr>
    </w:p>
    <w:p w14:paraId="010E318B" w14:textId="69919AF0" w:rsidR="003969BC" w:rsidRDefault="002147B8" w:rsidP="002147B8">
      <w:pPr>
        <w:pStyle w:val="Aufgabentext"/>
        <w:ind w:left="705" w:hanging="705"/>
      </w:pPr>
      <w:r>
        <w:t>Max:</w:t>
      </w:r>
      <w:r w:rsidR="5AAF2C3D">
        <w:t xml:space="preserve"> </w:t>
      </w:r>
      <w:r>
        <w:tab/>
        <w:t>Ich habe die Präsentationen aller Au</w:t>
      </w:r>
      <w:bookmarkStart w:id="0" w:name="_GoBack"/>
      <w:bookmarkEnd w:id="0"/>
      <w:r>
        <w:t>szubildenden aus Aufgabe 2 in einem Repository liegen. Feedback ist in unserem Unternehmen sehr wichtig.</w:t>
      </w:r>
    </w:p>
    <w:p w14:paraId="11F1D769" w14:textId="05E1920B" w:rsidR="00F84516" w:rsidRDefault="00F84516" w:rsidP="002147B8">
      <w:pPr>
        <w:pStyle w:val="Aufgabentext"/>
        <w:ind w:left="705" w:hanging="705"/>
      </w:pPr>
    </w:p>
    <w:p w14:paraId="39AC5AA2" w14:textId="65AC128B" w:rsidR="00F84516" w:rsidRDefault="00F84516" w:rsidP="002147B8">
      <w:pPr>
        <w:pStyle w:val="Aufgabentext"/>
        <w:ind w:left="705" w:hanging="705"/>
      </w:pPr>
      <w:r w:rsidRPr="00F84516">
        <w:rPr>
          <w:highlight w:val="yellow"/>
        </w:rPr>
        <w:t>Änderungen Test</w:t>
      </w:r>
    </w:p>
    <w:p w14:paraId="28AA5309" w14:textId="11383EF0" w:rsidR="002147B8" w:rsidRDefault="002147B8" w:rsidP="002147B8">
      <w:pPr>
        <w:pStyle w:val="Aufgabentext"/>
        <w:ind w:left="705" w:hanging="705"/>
      </w:pPr>
    </w:p>
    <w:p w14:paraId="35D337DB" w14:textId="77777777" w:rsidR="002147B8" w:rsidRDefault="002147B8" w:rsidP="002147B8">
      <w:pPr>
        <w:pStyle w:val="Aufgabentext"/>
        <w:ind w:left="705" w:hanging="705"/>
      </w:pPr>
    </w:p>
    <w:sectPr w:rsidR="002147B8" w:rsidSect="003D2EEB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CCBBE" w14:textId="77777777" w:rsidR="006E2503" w:rsidRDefault="006E2503" w:rsidP="003D2EEB">
      <w:r>
        <w:separator/>
      </w:r>
    </w:p>
  </w:endnote>
  <w:endnote w:type="continuationSeparator" w:id="0">
    <w:p w14:paraId="65B34ECE" w14:textId="77777777" w:rsidR="006E2503" w:rsidRDefault="006E2503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4BB70" w14:textId="77777777" w:rsidR="00BD3F65" w:rsidRDefault="00F84516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7D079246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87B6" w14:textId="67442DF6" w:rsidR="00BD3F65" w:rsidRDefault="00F84516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E945C4">
          <w:rPr>
            <w:noProof/>
          </w:rPr>
          <w:t>1</w:t>
        </w:r>
        <w:r w:rsidR="00BD3F65">
          <w:fldChar w:fldCharType="end"/>
        </w:r>
      </w:sdtContent>
    </w:sdt>
  </w:p>
  <w:p w14:paraId="57272C4E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D363" w14:textId="77777777" w:rsidR="006E2503" w:rsidRDefault="006E2503" w:rsidP="003D2EEB">
      <w:r>
        <w:separator/>
      </w:r>
    </w:p>
  </w:footnote>
  <w:footnote w:type="continuationSeparator" w:id="0">
    <w:p w14:paraId="1353CE53" w14:textId="77777777" w:rsidR="006E2503" w:rsidRDefault="006E2503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9DC7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5206185C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44AD44" w14:textId="77777777" w:rsidR="003D2EEB" w:rsidRDefault="003D2EEB">
    <w:pPr>
      <w:pStyle w:val="Kopfzeile"/>
    </w:pPr>
  </w:p>
  <w:p w14:paraId="1DB7D89B" w14:textId="7DEBFBCE" w:rsidR="00024A00" w:rsidRPr="00BE0AE4" w:rsidRDefault="00024A00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14:paraId="30FD700D" w14:textId="77777777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9"/>
    <w:rsid w:val="00023FE6"/>
    <w:rsid w:val="00024A00"/>
    <w:rsid w:val="0003577F"/>
    <w:rsid w:val="000359AF"/>
    <w:rsid w:val="001B4CD1"/>
    <w:rsid w:val="001F1713"/>
    <w:rsid w:val="002147B8"/>
    <w:rsid w:val="0021518C"/>
    <w:rsid w:val="00363C31"/>
    <w:rsid w:val="003969BC"/>
    <w:rsid w:val="003A7837"/>
    <w:rsid w:val="003D2EEB"/>
    <w:rsid w:val="003E7109"/>
    <w:rsid w:val="003F2F18"/>
    <w:rsid w:val="00445EA9"/>
    <w:rsid w:val="00467184"/>
    <w:rsid w:val="00550B11"/>
    <w:rsid w:val="00577907"/>
    <w:rsid w:val="005A29AE"/>
    <w:rsid w:val="005A59A2"/>
    <w:rsid w:val="00681847"/>
    <w:rsid w:val="006E2503"/>
    <w:rsid w:val="006E55F9"/>
    <w:rsid w:val="006E6AB7"/>
    <w:rsid w:val="006F7975"/>
    <w:rsid w:val="007671E0"/>
    <w:rsid w:val="0080610D"/>
    <w:rsid w:val="008A6065"/>
    <w:rsid w:val="008B54D2"/>
    <w:rsid w:val="008D41F9"/>
    <w:rsid w:val="008E616B"/>
    <w:rsid w:val="008F042E"/>
    <w:rsid w:val="00970B38"/>
    <w:rsid w:val="009A79A9"/>
    <w:rsid w:val="00A058EE"/>
    <w:rsid w:val="00AC57CC"/>
    <w:rsid w:val="00B77F8D"/>
    <w:rsid w:val="00BA049D"/>
    <w:rsid w:val="00BD3F65"/>
    <w:rsid w:val="00BD7F7F"/>
    <w:rsid w:val="00BE0AE4"/>
    <w:rsid w:val="00CF565D"/>
    <w:rsid w:val="00D6195A"/>
    <w:rsid w:val="00DA50B2"/>
    <w:rsid w:val="00DE1263"/>
    <w:rsid w:val="00E945C4"/>
    <w:rsid w:val="00EA6525"/>
    <w:rsid w:val="00F56A83"/>
    <w:rsid w:val="00F84516"/>
    <w:rsid w:val="0687B1E2"/>
    <w:rsid w:val="0F90B9D7"/>
    <w:rsid w:val="0FAC9C63"/>
    <w:rsid w:val="100FB116"/>
    <w:rsid w:val="15C0DC13"/>
    <w:rsid w:val="15E8BCF7"/>
    <w:rsid w:val="17925F7B"/>
    <w:rsid w:val="206BCB6A"/>
    <w:rsid w:val="2441EE12"/>
    <w:rsid w:val="29685A1D"/>
    <w:rsid w:val="2CA73864"/>
    <w:rsid w:val="2F36DCCB"/>
    <w:rsid w:val="31CEC9EA"/>
    <w:rsid w:val="31F0E065"/>
    <w:rsid w:val="365BEB13"/>
    <w:rsid w:val="3719FD8C"/>
    <w:rsid w:val="37D7DB3D"/>
    <w:rsid w:val="3B44170A"/>
    <w:rsid w:val="3E90EDFF"/>
    <w:rsid w:val="423535E2"/>
    <w:rsid w:val="48397221"/>
    <w:rsid w:val="48C31FBC"/>
    <w:rsid w:val="5603CA96"/>
    <w:rsid w:val="5AAF2C3D"/>
    <w:rsid w:val="5C675DA3"/>
    <w:rsid w:val="603A4B9B"/>
    <w:rsid w:val="60886E58"/>
    <w:rsid w:val="65064EFE"/>
    <w:rsid w:val="66535DCB"/>
    <w:rsid w:val="6CADC84D"/>
    <w:rsid w:val="6D94FC91"/>
    <w:rsid w:val="6FC8DCD0"/>
    <w:rsid w:val="71EDBA08"/>
    <w:rsid w:val="72500B56"/>
    <w:rsid w:val="73D66FED"/>
    <w:rsid w:val="78F9C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7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51.168.61:80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51.168.61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175</Words>
  <Characters>1106</Characters>
  <Application>Microsoft Office Word</Application>
  <DocSecurity>4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hartmann_mau@k2ac.local</cp:lastModifiedBy>
  <cp:revision>2</cp:revision>
  <cp:lastPrinted>2017-07-07T16:26:00Z</cp:lastPrinted>
  <dcterms:created xsi:type="dcterms:W3CDTF">2020-08-26T07:22:00Z</dcterms:created>
  <dcterms:modified xsi:type="dcterms:W3CDTF">2020-08-26T07:22:00Z</dcterms:modified>
</cp:coreProperties>
</file>